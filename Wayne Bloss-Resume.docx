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</w:tblGrid>
      <w:tr w:rsidR="00971E9D" w:rsidRPr="0021599F" w14:paraId="4B73A865" w14:textId="77777777">
        <w:trPr>
          <w:trHeight w:hRule="exact" w:val="288"/>
        </w:trPr>
        <w:tc>
          <w:tcPr>
            <w:tcW w:w="9090" w:type="dxa"/>
            <w:gridSpan w:val="3"/>
          </w:tcPr>
          <w:p w14:paraId="71E72497" w14:textId="77777777" w:rsidR="00971E9D" w:rsidRPr="00A43F4E" w:rsidRDefault="005A5F5A" w:rsidP="005A5F5A">
            <w:pPr>
              <w:pStyle w:val="StyleContactInfo"/>
            </w:pPr>
            <w:r>
              <w:t>74 Salem Hill Road</w:t>
            </w:r>
            <w:r w:rsidR="00765B7F">
              <w:t xml:space="preserve"> </w:t>
            </w:r>
            <w:r>
              <w:t>Howell</w:t>
            </w:r>
            <w:r w:rsidR="00765B7F">
              <w:t xml:space="preserve"> </w:t>
            </w:r>
            <w:r>
              <w:t>NJ</w:t>
            </w:r>
            <w:r w:rsidR="00765B7F">
              <w:t xml:space="preserve"> </w:t>
            </w:r>
            <w:r>
              <w:t>07731</w:t>
            </w:r>
            <w:r w:rsidR="00765B7F">
              <w:t xml:space="preserve"> </w:t>
            </w:r>
            <w:r w:rsidR="00430460">
              <w:sym w:font="Symbol" w:char="F0B7"/>
            </w:r>
            <w:r>
              <w:t xml:space="preserve"> 848-299-2234 </w:t>
            </w:r>
            <w:r w:rsidR="00430460">
              <w:sym w:font="Symbol" w:char="F0B7"/>
            </w:r>
            <w:r>
              <w:t xml:space="preserve"> waynebloss@gmail.com</w:t>
            </w:r>
          </w:p>
        </w:tc>
      </w:tr>
      <w:tr w:rsidR="00971E9D" w:rsidRPr="00DC1DF3" w14:paraId="1514A0E0" w14:textId="77777777">
        <w:trPr>
          <w:trHeight w:hRule="exact" w:val="720"/>
        </w:trPr>
        <w:tc>
          <w:tcPr>
            <w:tcW w:w="9090" w:type="dxa"/>
            <w:gridSpan w:val="3"/>
          </w:tcPr>
          <w:p w14:paraId="2F100821" w14:textId="77777777" w:rsidR="00971E9D" w:rsidRPr="001E6339" w:rsidRDefault="005A5F5A" w:rsidP="001E6339">
            <w:pPr>
              <w:pStyle w:val="YourName"/>
            </w:pPr>
            <w:r>
              <w:t>Wayne D. Bloss</w:t>
            </w:r>
          </w:p>
        </w:tc>
      </w:tr>
      <w:tr w:rsidR="00F561DD" w14:paraId="7F6E9BFC" w14:textId="77777777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536C5E68" w14:textId="77777777" w:rsidR="00F561DD" w:rsidRPr="0070617C" w:rsidRDefault="00A274F2" w:rsidP="00F561DD">
            <w:pPr>
              <w:pStyle w:val="Heading1"/>
            </w:pPr>
            <w:r>
              <w:t>About</w:t>
            </w:r>
          </w:p>
        </w:tc>
      </w:tr>
      <w:tr w:rsidR="00F561DD" w14:paraId="6220927E" w14:textId="77777777">
        <w:tc>
          <w:tcPr>
            <w:tcW w:w="9090" w:type="dxa"/>
            <w:gridSpan w:val="3"/>
            <w:tcBorders>
              <w:top w:val="single" w:sz="12" w:space="0" w:color="auto"/>
            </w:tcBorders>
          </w:tcPr>
          <w:p w14:paraId="51631B71" w14:textId="0AF16D8A" w:rsidR="00F561DD" w:rsidRPr="0070617C" w:rsidRDefault="008A01F2" w:rsidP="008A35CB">
            <w:pPr>
              <w:pStyle w:val="BodyText1"/>
            </w:pPr>
            <w:r>
              <w:t>I a</w:t>
            </w:r>
            <w:r w:rsidR="005C56B1">
              <w:t xml:space="preserve">m a </w:t>
            </w:r>
            <w:r w:rsidR="008A35CB">
              <w:t>full</w:t>
            </w:r>
            <w:r w:rsidR="00C125A8">
              <w:t>-</w:t>
            </w:r>
            <w:r w:rsidR="008A35CB">
              <w:t>stac</w:t>
            </w:r>
            <w:r w:rsidR="00C125A8">
              <w:t>k</w:t>
            </w:r>
            <w:r w:rsidR="008A35CB">
              <w:t xml:space="preserve"> developer</w:t>
            </w:r>
            <w:r w:rsidR="00C125A8">
              <w:t xml:space="preserve"> with experience working on front-end and back-end systems. I have</w:t>
            </w:r>
            <w:r w:rsidR="008E2FD9">
              <w:t xml:space="preserve"> a passion for solving problems and</w:t>
            </w:r>
            <w:bookmarkStart w:id="0" w:name="_GoBack"/>
            <w:bookmarkEnd w:id="0"/>
            <w:r w:rsidR="00C125A8">
              <w:t xml:space="preserve"> expertise in C#, ASP.NET, SQL Server, JavaScript, Node.js, Express, Angular and React/Redux.</w:t>
            </w:r>
          </w:p>
        </w:tc>
      </w:tr>
      <w:tr w:rsidR="00F561DD" w14:paraId="34DD5AC3" w14:textId="77777777" w:rsidTr="0059660D">
        <w:tc>
          <w:tcPr>
            <w:tcW w:w="9090" w:type="dxa"/>
            <w:gridSpan w:val="3"/>
            <w:tcBorders>
              <w:bottom w:val="single" w:sz="12" w:space="0" w:color="auto"/>
            </w:tcBorders>
          </w:tcPr>
          <w:p w14:paraId="16A0E0D0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19644D" w14:paraId="4F135CA5" w14:textId="77777777" w:rsidTr="0019644D">
        <w:trPr>
          <w:trHeight w:val="555"/>
        </w:trPr>
        <w:tc>
          <w:tcPr>
            <w:tcW w:w="2340" w:type="dxa"/>
            <w:tcBorders>
              <w:top w:val="single" w:sz="12" w:space="0" w:color="auto"/>
            </w:tcBorders>
          </w:tcPr>
          <w:p w14:paraId="2AEFC475" w14:textId="77777777" w:rsidR="0019644D" w:rsidRDefault="0019644D" w:rsidP="00B67166">
            <w:pPr>
              <w:pStyle w:val="BodyText1"/>
            </w:pPr>
            <w:r>
              <w:t>April 2014 – Present</w:t>
            </w:r>
          </w:p>
          <w:p w14:paraId="4B507945" w14:textId="77777777" w:rsidR="0019644D" w:rsidRDefault="0019644D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694931D1" w14:textId="77777777" w:rsidR="0019644D" w:rsidRDefault="0019644D" w:rsidP="0019644D">
            <w:pPr>
              <w:pStyle w:val="BodyText"/>
            </w:pPr>
            <w:r>
              <w:t>Consulting</w:t>
            </w:r>
            <w:r w:rsidR="001560BB">
              <w:t xml:space="preserve"> </w:t>
            </w:r>
            <w:r>
              <w:t>/</w:t>
            </w:r>
            <w:r w:rsidR="001560BB">
              <w:t xml:space="preserve"> </w:t>
            </w:r>
            <w:r>
              <w:t>Freelance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38091264" w14:textId="77777777" w:rsidR="0019644D" w:rsidRDefault="0019644D" w:rsidP="001560BB">
            <w:pPr>
              <w:pStyle w:val="BodyText3"/>
            </w:pPr>
            <w:r>
              <w:t>Remote</w:t>
            </w:r>
            <w:r w:rsidR="001560BB">
              <w:t xml:space="preserve"> / o</w:t>
            </w:r>
            <w:r>
              <w:t>n site</w:t>
            </w:r>
            <w:r w:rsidR="001560BB">
              <w:t xml:space="preserve"> (NJ)</w:t>
            </w:r>
          </w:p>
        </w:tc>
      </w:tr>
      <w:tr w:rsidR="0019644D" w14:paraId="2D4356F9" w14:textId="77777777" w:rsidTr="0019644D">
        <w:trPr>
          <w:trHeight w:val="555"/>
        </w:trPr>
        <w:tc>
          <w:tcPr>
            <w:tcW w:w="9090" w:type="dxa"/>
            <w:gridSpan w:val="3"/>
            <w:tcBorders>
              <w:bottom w:val="single" w:sz="4" w:space="0" w:color="A6A6A6" w:themeColor="background1" w:themeShade="A6"/>
            </w:tcBorders>
          </w:tcPr>
          <w:p w14:paraId="694736DF" w14:textId="3D4AF4E4" w:rsidR="000B7393" w:rsidRDefault="000B7393" w:rsidP="000B7393">
            <w:pPr>
              <w:pStyle w:val="BulletedList"/>
              <w:numPr>
                <w:ilvl w:val="0"/>
                <w:numId w:val="12"/>
              </w:numPr>
            </w:pPr>
            <w:r>
              <w:t>Currently building a multi-tenant, multi-lingual CRM framework including dynamic forms using React/Redux, ASP.NET, SQL Server and Node.js/Express.</w:t>
            </w:r>
          </w:p>
          <w:p w14:paraId="54DE8163" w14:textId="77777777" w:rsidR="000B7393" w:rsidRDefault="00C125A8" w:rsidP="000B7393">
            <w:pPr>
              <w:pStyle w:val="BulletedList"/>
              <w:numPr>
                <w:ilvl w:val="0"/>
                <w:numId w:val="12"/>
              </w:numPr>
            </w:pPr>
            <w:r>
              <w:t>Created a field-worker task-management mobile app for National Field Network, Inc. with Angular and Ionic/Cordova along with a back-end web management system in Angular, ASP.NET and SQL Server including a form-builder to make forms for the mobile app.</w:t>
            </w:r>
          </w:p>
          <w:p w14:paraId="662F9475" w14:textId="7A6A2370" w:rsidR="00A274F2" w:rsidRDefault="00A274F2" w:rsidP="000B7393">
            <w:pPr>
              <w:pStyle w:val="BulletedList"/>
              <w:numPr>
                <w:ilvl w:val="0"/>
                <w:numId w:val="12"/>
              </w:numPr>
            </w:pPr>
            <w:r>
              <w:t xml:space="preserve">Completed several projects for Jersey Central Management including custom </w:t>
            </w:r>
            <w:r w:rsidR="008A01F2">
              <w:t xml:space="preserve">CRM style </w:t>
            </w:r>
            <w:r>
              <w:t>web applications built with Knockout, Bootstrap, jQuery, ASP.NET Web API and SQL Server 2012.</w:t>
            </w:r>
          </w:p>
          <w:p w14:paraId="14A945CD" w14:textId="77777777" w:rsidR="000B7393" w:rsidRDefault="00F24C2E" w:rsidP="000B7393">
            <w:pPr>
              <w:pStyle w:val="BulletedList"/>
              <w:numPr>
                <w:ilvl w:val="0"/>
                <w:numId w:val="12"/>
              </w:numPr>
            </w:pPr>
            <w:r>
              <w:t>Integrated AngularJS</w:t>
            </w:r>
            <w:r w:rsidR="001101C7">
              <w:t xml:space="preserve"> and Twitter Bootstrap</w:t>
            </w:r>
            <w:r>
              <w:t xml:space="preserve"> into an ASP.NET </w:t>
            </w:r>
            <w:r w:rsidR="001101C7">
              <w:t>MVC (v5)</w:t>
            </w:r>
            <w:r>
              <w:t xml:space="preserve"> project to enable clients .NET develope</w:t>
            </w:r>
            <w:r w:rsidR="001101C7">
              <w:t xml:space="preserve">rs to take advantage of ng-grid, </w:t>
            </w:r>
            <w:r>
              <w:t xml:space="preserve">client-side data-binding </w:t>
            </w:r>
            <w:r w:rsidR="001101C7">
              <w:t>and Bootstrap CSS styles</w:t>
            </w:r>
            <w:r>
              <w:t>.</w:t>
            </w:r>
          </w:p>
          <w:p w14:paraId="053B2A9B" w14:textId="77777777" w:rsidR="000B7393" w:rsidRDefault="00F24C2E" w:rsidP="000B7393">
            <w:pPr>
              <w:pStyle w:val="BulletedList"/>
              <w:numPr>
                <w:ilvl w:val="0"/>
                <w:numId w:val="12"/>
              </w:numPr>
            </w:pPr>
            <w:r>
              <w:t xml:space="preserve">Worked with </w:t>
            </w:r>
            <w:r w:rsidR="00C628F7">
              <w:t xml:space="preserve">a </w:t>
            </w:r>
            <w:r>
              <w:t>client to bring complex Google Maps features into their service-oriented web application including multi-point routing, geocoding and custom CSS styled markers.</w:t>
            </w:r>
          </w:p>
          <w:p w14:paraId="01D3968D" w14:textId="1749CC9C" w:rsidR="0019644D" w:rsidRDefault="0054443E" w:rsidP="000B7393">
            <w:pPr>
              <w:pStyle w:val="BulletedList"/>
              <w:numPr>
                <w:ilvl w:val="0"/>
                <w:numId w:val="12"/>
              </w:numPr>
            </w:pPr>
            <w:r>
              <w:t>Worked with clients to teach developers how to setup and use Git and Github on Windows via multiple Git clients (MSysGit command line, TortoiseGit, SourceTree and Github for Windows)</w:t>
            </w:r>
            <w:r w:rsidR="001560BB">
              <w:t>.</w:t>
            </w:r>
            <w:r w:rsidR="001560BB">
              <w:br/>
            </w:r>
          </w:p>
        </w:tc>
      </w:tr>
      <w:tr w:rsidR="00B67166" w14:paraId="715E0CA2" w14:textId="77777777" w:rsidTr="0019644D">
        <w:trPr>
          <w:trHeight w:val="555"/>
        </w:trPr>
        <w:tc>
          <w:tcPr>
            <w:tcW w:w="2340" w:type="dxa"/>
            <w:tcBorders>
              <w:top w:val="single" w:sz="4" w:space="0" w:color="A6A6A6" w:themeColor="background1" w:themeShade="A6"/>
            </w:tcBorders>
          </w:tcPr>
          <w:p w14:paraId="0B6C4755" w14:textId="77777777" w:rsidR="00B67166" w:rsidRDefault="00F767E9" w:rsidP="00B67166">
            <w:pPr>
              <w:pStyle w:val="BodyText1"/>
            </w:pPr>
            <w:r>
              <w:t>Aug</w:t>
            </w:r>
            <w:r w:rsidR="00FC3E05">
              <w:t xml:space="preserve"> 2012 – </w:t>
            </w:r>
            <w:r w:rsidR="0010476C">
              <w:t>April 2014</w:t>
            </w:r>
          </w:p>
          <w:p w14:paraId="53F94D30" w14:textId="77777777" w:rsidR="00563E5A" w:rsidRPr="00B67166" w:rsidRDefault="005420F4" w:rsidP="00B67166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4" w:space="0" w:color="A6A6A6" w:themeColor="background1" w:themeShade="A6"/>
            </w:tcBorders>
          </w:tcPr>
          <w:p w14:paraId="1E1304F4" w14:textId="77777777" w:rsidR="00B67166" w:rsidRPr="00D62111" w:rsidRDefault="004652C2" w:rsidP="004652C2">
            <w:pPr>
              <w:pStyle w:val="BodyText"/>
            </w:pPr>
            <w:r>
              <w:t>Direct</w:t>
            </w:r>
            <w:r w:rsidR="005420F4">
              <w:t xml:space="preserve"> </w:t>
            </w:r>
            <w:r>
              <w:t>Success</w:t>
            </w:r>
            <w:r w:rsidR="005420F4">
              <w:t>, Inc.</w:t>
            </w:r>
          </w:p>
        </w:tc>
        <w:tc>
          <w:tcPr>
            <w:tcW w:w="2251" w:type="dxa"/>
            <w:tcBorders>
              <w:top w:val="single" w:sz="4" w:space="0" w:color="A6A6A6" w:themeColor="background1" w:themeShade="A6"/>
            </w:tcBorders>
          </w:tcPr>
          <w:p w14:paraId="5AB1C84D" w14:textId="77777777" w:rsidR="00563E5A" w:rsidRPr="00D62111" w:rsidRDefault="004652C2" w:rsidP="00563E5A">
            <w:pPr>
              <w:pStyle w:val="BodyText3"/>
            </w:pPr>
            <w:r>
              <w:t>Wall</w:t>
            </w:r>
            <w:r w:rsidR="00563E5A">
              <w:t xml:space="preserve">, </w:t>
            </w:r>
            <w:r w:rsidR="005420F4">
              <w:t>NJ</w:t>
            </w:r>
          </w:p>
        </w:tc>
      </w:tr>
      <w:tr w:rsidR="00B67166" w14:paraId="34370361" w14:textId="77777777">
        <w:trPr>
          <w:trHeight w:val="1050"/>
        </w:trPr>
        <w:tc>
          <w:tcPr>
            <w:tcW w:w="9090" w:type="dxa"/>
            <w:gridSpan w:val="3"/>
          </w:tcPr>
          <w:p w14:paraId="40179AD0" w14:textId="77777777" w:rsidR="0059660D" w:rsidRDefault="003D202D" w:rsidP="001E4F90">
            <w:pPr>
              <w:pStyle w:val="BulletedList"/>
              <w:numPr>
                <w:ilvl w:val="0"/>
                <w:numId w:val="8"/>
              </w:numPr>
              <w:spacing w:before="120"/>
            </w:pPr>
            <w:r>
              <w:t xml:space="preserve">Primary </w:t>
            </w:r>
            <w:r w:rsidR="0089074E">
              <w:t xml:space="preserve">developer </w:t>
            </w:r>
            <w:r w:rsidR="0059660D">
              <w:t>tasked with</w:t>
            </w:r>
            <w:r w:rsidR="0089074E">
              <w:t xml:space="preserve"> </w:t>
            </w:r>
            <w:r w:rsidR="0059660D">
              <w:t>building out</w:t>
            </w:r>
            <w:r w:rsidR="0089074E">
              <w:t xml:space="preserve"> the company’s new </w:t>
            </w:r>
            <w:r w:rsidR="0065061E">
              <w:t>Specialty Pharmacy</w:t>
            </w:r>
            <w:r w:rsidR="0089074E">
              <w:t xml:space="preserve"> department</w:t>
            </w:r>
            <w:r w:rsidR="00B20DA2">
              <w:t xml:space="preserve"> infrastructure and reporting systems</w:t>
            </w:r>
            <w:r w:rsidR="00CC3E19">
              <w:t>.</w:t>
            </w:r>
          </w:p>
          <w:p w14:paraId="649AF00F" w14:textId="77777777" w:rsidR="00CC3E19" w:rsidRDefault="0059660D" w:rsidP="00CC3E19">
            <w:pPr>
              <w:pStyle w:val="BulletedList"/>
              <w:numPr>
                <w:ilvl w:val="0"/>
                <w:numId w:val="8"/>
              </w:numPr>
            </w:pPr>
            <w:r>
              <w:t>Integrated CPR+ pharmacy</w:t>
            </w:r>
            <w:r w:rsidR="00B20DA2">
              <w:t xml:space="preserve"> CRM</w:t>
            </w:r>
            <w:r>
              <w:t xml:space="preserve"> software with the company’s High Volume Fulfillment</w:t>
            </w:r>
            <w:r w:rsidR="00CC3E19">
              <w:t xml:space="preserve"> application using SQL Server 2008 R2, SQL Server 2005, ASP.NET, C# and .NET 4.0.</w:t>
            </w:r>
          </w:p>
          <w:p w14:paraId="26F848C4" w14:textId="77777777" w:rsidR="00CC3E19" w:rsidRPr="00CC3E19" w:rsidRDefault="00103B52" w:rsidP="00CC3E19">
            <w:pPr>
              <w:pStyle w:val="BulletedList"/>
              <w:numPr>
                <w:ilvl w:val="0"/>
                <w:numId w:val="8"/>
              </w:numPr>
            </w:pPr>
            <w:r>
              <w:t>Designed</w:t>
            </w:r>
            <w:r w:rsidR="00CC3E19">
              <w:t xml:space="preserve"> and </w:t>
            </w:r>
            <w:r w:rsidR="00844C90">
              <w:t xml:space="preserve">implemented </w:t>
            </w:r>
            <w:r w:rsidR="00CC3E19">
              <w:t>a</w:t>
            </w:r>
            <w:r w:rsidR="00E411D1">
              <w:t xml:space="preserve"> data driven system for producing combined Shipping and Prescription labels </w:t>
            </w:r>
            <w:r w:rsidR="006038F8">
              <w:t>for</w:t>
            </w:r>
            <w:r w:rsidR="00E411D1">
              <w:t xml:space="preserve"> fulfillment using C#, WinForms, iTextSharp and the UPS Shipping API.</w:t>
            </w:r>
          </w:p>
          <w:p w14:paraId="1E0C4E76" w14:textId="77777777" w:rsidR="00103B52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an ad-hoc </w:t>
            </w:r>
            <w:r w:rsidR="00103B52">
              <w:t xml:space="preserve">Excel template and </w:t>
            </w:r>
            <w:r>
              <w:t xml:space="preserve">reporting system </w:t>
            </w:r>
            <w:r w:rsidR="00103B52">
              <w:t xml:space="preserve">used by the majority of the company staff </w:t>
            </w:r>
            <w:r>
              <w:t>to</w:t>
            </w:r>
            <w:r w:rsidR="0036428A">
              <w:t xml:space="preserve"> access </w:t>
            </w:r>
            <w:r>
              <w:t>reports</w:t>
            </w:r>
            <w:r w:rsidR="00103B52">
              <w:t>. Technologies used: C#, WinForms</w:t>
            </w:r>
            <w:r w:rsidR="00C33C3C">
              <w:t>, T4</w:t>
            </w:r>
            <w:r w:rsidR="00103B52">
              <w:t>, EPPlus, SQL Server 2012.</w:t>
            </w:r>
          </w:p>
          <w:p w14:paraId="592AD4BD" w14:textId="77777777" w:rsidR="00CC3E19" w:rsidRDefault="00C33C3C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Created over </w:t>
            </w:r>
            <w:r w:rsidR="008D495F">
              <w:t>1</w:t>
            </w:r>
            <w:r w:rsidR="00624AF8">
              <w:t>25</w:t>
            </w:r>
            <w:r w:rsidR="008D495F">
              <w:t xml:space="preserve"> reports for pharmacy sales, data entry, patient tracking, inventory, fulfillment, auditing and other operations.</w:t>
            </w:r>
          </w:p>
          <w:p w14:paraId="5B3048A0" w14:textId="77777777" w:rsidR="00CC3E19" w:rsidRDefault="00CC3E19" w:rsidP="00CC3E19">
            <w:pPr>
              <w:pStyle w:val="BulletedList"/>
              <w:numPr>
                <w:ilvl w:val="0"/>
                <w:numId w:val="8"/>
              </w:numPr>
            </w:pPr>
            <w:r>
              <w:t xml:space="preserve">Built a system for other IT users to analyze and work through sets of bugs scraped from a </w:t>
            </w:r>
            <w:r w:rsidR="008D495F">
              <w:t xml:space="preserve">large </w:t>
            </w:r>
            <w:r>
              <w:t>client</w:t>
            </w:r>
            <w:r w:rsidR="008D495F">
              <w:t>’</w:t>
            </w:r>
            <w:r>
              <w:t>s web-based bug tracking system.</w:t>
            </w:r>
          </w:p>
          <w:p w14:paraId="665F0687" w14:textId="77777777" w:rsidR="00A06BEB" w:rsidRDefault="00624AF8" w:rsidP="00506919">
            <w:pPr>
              <w:pStyle w:val="BulletedList"/>
              <w:numPr>
                <w:ilvl w:val="0"/>
                <w:numId w:val="8"/>
              </w:numPr>
            </w:pPr>
            <w:r>
              <w:t xml:space="preserve">Designed and implemented </w:t>
            </w:r>
            <w:r w:rsidR="0077086F">
              <w:t>a number of utility programs for internal operations including a prescription validation tool, a tool to automate Windows Remote Support for the IT staff, a utility to get or assign a special group membership for new patients and various other tools and web services for data import, export and validation</w:t>
            </w:r>
            <w:r w:rsidR="00A06BEB">
              <w:t>.</w:t>
            </w:r>
          </w:p>
          <w:p w14:paraId="1C7E4C04" w14:textId="470233DE" w:rsidR="0059660D" w:rsidRPr="0059660D" w:rsidRDefault="00A06BEB" w:rsidP="001C2820">
            <w:pPr>
              <w:pStyle w:val="BulletedList"/>
              <w:numPr>
                <w:ilvl w:val="0"/>
                <w:numId w:val="8"/>
              </w:numPr>
            </w:pPr>
            <w:r>
              <w:t>All software implemented to follow HIPAA, SOX and PCI standards.</w:t>
            </w:r>
          </w:p>
        </w:tc>
      </w:tr>
      <w:tr w:rsidR="004652C2" w14:paraId="1C06A351" w14:textId="77777777" w:rsidTr="0059660D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3D89767B" w14:textId="77777777" w:rsidR="004652C2" w:rsidRDefault="004652C2" w:rsidP="002F406C">
            <w:pPr>
              <w:pStyle w:val="BodyText1"/>
            </w:pPr>
            <w:r>
              <w:lastRenderedPageBreak/>
              <w:t xml:space="preserve">April 2012 – </w:t>
            </w:r>
            <w:r w:rsidR="003379BD">
              <w:t>Aug</w:t>
            </w:r>
            <w:r w:rsidR="009651AF">
              <w:t xml:space="preserve"> 2012</w:t>
            </w:r>
          </w:p>
          <w:p w14:paraId="5D932925" w14:textId="77777777" w:rsidR="004652C2" w:rsidRPr="00B67166" w:rsidRDefault="004652C2" w:rsidP="002F406C">
            <w:pPr>
              <w:pStyle w:val="BodyText1"/>
            </w:pPr>
            <w:r>
              <w:t>Software Developer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719E4FD3" w14:textId="77777777" w:rsidR="004652C2" w:rsidRPr="00D62111" w:rsidRDefault="004652C2" w:rsidP="002F406C">
            <w:pPr>
              <w:pStyle w:val="BodyText"/>
            </w:pPr>
            <w:r>
              <w:t>Clear Computing, Inc.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61693442" w14:textId="77777777" w:rsidR="004652C2" w:rsidRPr="00D62111" w:rsidRDefault="004652C2" w:rsidP="002F406C">
            <w:pPr>
              <w:pStyle w:val="BodyText3"/>
            </w:pPr>
            <w:r>
              <w:t>Tinton Falls, NJ</w:t>
            </w:r>
          </w:p>
        </w:tc>
      </w:tr>
      <w:tr w:rsidR="004652C2" w14:paraId="6C0A54B4" w14:textId="77777777" w:rsidTr="0059660D">
        <w:trPr>
          <w:trHeight w:val="510"/>
        </w:trPr>
        <w:tc>
          <w:tcPr>
            <w:tcW w:w="9090" w:type="dxa"/>
            <w:gridSpan w:val="3"/>
          </w:tcPr>
          <w:p w14:paraId="45B41E03" w14:textId="77777777" w:rsidR="004652C2" w:rsidRPr="00A43F4E" w:rsidRDefault="004652C2" w:rsidP="003757D8">
            <w:pPr>
              <w:pStyle w:val="BulletedList"/>
              <w:spacing w:before="120"/>
            </w:pPr>
            <w:r>
              <w:t>Maintenance programming for VB6, SQL Server and .NET application components.</w:t>
            </w:r>
          </w:p>
          <w:p w14:paraId="29F02CC9" w14:textId="77777777" w:rsidR="004652C2" w:rsidRDefault="004652C2" w:rsidP="004652C2">
            <w:pPr>
              <w:pStyle w:val="BulletedList"/>
            </w:pPr>
            <w:r>
              <w:t>Troubleshooting and support for a niche CRM desktop program.</w:t>
            </w:r>
          </w:p>
          <w:p w14:paraId="7DF2F0BC" w14:textId="77777777" w:rsidR="004652C2" w:rsidRDefault="004652C2" w:rsidP="004652C2">
            <w:pPr>
              <w:pStyle w:val="BulletedList"/>
            </w:pPr>
            <w:r>
              <w:t>Dealing with domestic and international clientele.</w:t>
            </w:r>
            <w:r>
              <w:br/>
            </w:r>
          </w:p>
        </w:tc>
      </w:tr>
      <w:tr w:rsidR="00B67166" w14:paraId="6E720709" w14:textId="77777777">
        <w:trPr>
          <w:trHeight w:val="510"/>
        </w:trPr>
        <w:tc>
          <w:tcPr>
            <w:tcW w:w="2340" w:type="dxa"/>
            <w:tcBorders>
              <w:top w:val="single" w:sz="2" w:space="0" w:color="999999"/>
            </w:tcBorders>
          </w:tcPr>
          <w:p w14:paraId="636079B2" w14:textId="77777777" w:rsidR="00EA0B91" w:rsidRDefault="00FC3E05" w:rsidP="001F68A7">
            <w:pPr>
              <w:pStyle w:val="BodyText1"/>
              <w:tabs>
                <w:tab w:val="left" w:pos="2520"/>
              </w:tabs>
            </w:pPr>
            <w:r>
              <w:t>Aug</w:t>
            </w:r>
            <w:r w:rsidR="005420F4">
              <w:t xml:space="preserve"> 2002 – May 2011</w:t>
            </w:r>
          </w:p>
          <w:p w14:paraId="072988B2" w14:textId="77777777" w:rsidR="00EA0B91" w:rsidRDefault="00EA0B91" w:rsidP="00EA0B91"/>
          <w:p w14:paraId="5F6DBEC6" w14:textId="77777777" w:rsidR="00B67166" w:rsidRPr="00EA0B91" w:rsidRDefault="00A22C1D" w:rsidP="00523D8C">
            <w:r>
              <w:rPr>
                <w:sz w:val="24"/>
              </w:rPr>
              <w:t>Software</w:t>
            </w:r>
            <w:r w:rsidR="00523D8C">
              <w:rPr>
                <w:sz w:val="24"/>
              </w:rPr>
              <w:t xml:space="preserve"> </w:t>
            </w:r>
            <w:r w:rsidR="005420F4">
              <w:rPr>
                <w:sz w:val="24"/>
              </w:rPr>
              <w:t>Developer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103C8EEB" w14:textId="77777777" w:rsidR="00B67166" w:rsidRDefault="005420F4" w:rsidP="00B67166">
            <w:pPr>
              <w:pStyle w:val="BodyText"/>
            </w:pPr>
            <w:r>
              <w:t>Dial Connection, LLC</w:t>
            </w:r>
          </w:p>
          <w:p w14:paraId="7E4390CE" w14:textId="77777777" w:rsidR="00EA0B91" w:rsidRPr="0070617C" w:rsidRDefault="00EA0B91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01171AF6" w14:textId="77777777" w:rsidR="00B67166" w:rsidRPr="0070617C" w:rsidRDefault="005420F4" w:rsidP="00B67166">
            <w:pPr>
              <w:pStyle w:val="BodyText3"/>
            </w:pPr>
            <w:r>
              <w:t>Berlin, NJ</w:t>
            </w:r>
            <w:r w:rsidR="00EA0B91">
              <w:t xml:space="preserve">   </w:t>
            </w:r>
          </w:p>
        </w:tc>
      </w:tr>
      <w:tr w:rsidR="00B67166" w14:paraId="38C382D8" w14:textId="77777777">
        <w:trPr>
          <w:trHeight w:val="1095"/>
        </w:trPr>
        <w:tc>
          <w:tcPr>
            <w:tcW w:w="9090" w:type="dxa"/>
            <w:gridSpan w:val="3"/>
          </w:tcPr>
          <w:p w14:paraId="2784E2E7" w14:textId="77777777" w:rsidR="002A3410" w:rsidRDefault="002A3410" w:rsidP="003757D8">
            <w:pPr>
              <w:pStyle w:val="BulletedList"/>
              <w:spacing w:before="120"/>
            </w:pPr>
            <w:r>
              <w:t>Created a</w:t>
            </w:r>
            <w:r w:rsidR="00523D8C">
              <w:t>n ASP.NET</w:t>
            </w:r>
            <w:r>
              <w:t xml:space="preserve"> web portal </w:t>
            </w:r>
            <w:r w:rsidR="009A05B6">
              <w:t>to</w:t>
            </w:r>
            <w:r>
              <w:t xml:space="preserve"> </w:t>
            </w:r>
            <w:r w:rsidR="009A05B6">
              <w:t>convert</w:t>
            </w:r>
            <w:r>
              <w:t xml:space="preserve"> VOX audio fil</w:t>
            </w:r>
            <w:r w:rsidR="009A05B6">
              <w:t>es to MP3 on demand and stream</w:t>
            </w:r>
            <w:r>
              <w:t xml:space="preserve"> the resulting audio to customers via </w:t>
            </w:r>
            <w:r w:rsidR="00513B07">
              <w:t xml:space="preserve">Flash </w:t>
            </w:r>
            <w:r w:rsidR="009A05B6">
              <w:t>and</w:t>
            </w:r>
            <w:r w:rsidR="00513B07">
              <w:t xml:space="preserve"> optionally, Microsoft Media Services.</w:t>
            </w:r>
          </w:p>
          <w:p w14:paraId="300175E3" w14:textId="77777777" w:rsidR="002A3410" w:rsidRDefault="002A3410" w:rsidP="002A3410">
            <w:pPr>
              <w:pStyle w:val="BulletedList"/>
            </w:pPr>
            <w:r>
              <w:t xml:space="preserve">Built a real-time telephony dialer monitoring service and desktop application with </w:t>
            </w:r>
            <w:r w:rsidR="00523D8C">
              <w:t>C#</w:t>
            </w:r>
            <w:r>
              <w:t>, WCF, Linq to SQL, WinForms and DevExpress component</w:t>
            </w:r>
            <w:r w:rsidR="00513B07">
              <w:t>s</w:t>
            </w:r>
            <w:r>
              <w:t>.</w:t>
            </w:r>
          </w:p>
          <w:p w14:paraId="43144142" w14:textId="77777777" w:rsidR="002A3410" w:rsidRDefault="00513B07" w:rsidP="00513B07">
            <w:pPr>
              <w:pStyle w:val="ListParagraph"/>
              <w:numPr>
                <w:ilvl w:val="0"/>
                <w:numId w:val="5"/>
              </w:numPr>
            </w:pPr>
            <w:r>
              <w:t>Developed the company’s first dedicated reporting package including a large number of the actual reports using Crystal Reports</w:t>
            </w:r>
            <w:r w:rsidR="00523D8C">
              <w:t>, ASP and VB6 (this was back in 2002-2003)</w:t>
            </w:r>
            <w:r>
              <w:t>.</w:t>
            </w:r>
          </w:p>
          <w:p w14:paraId="7B1858DD" w14:textId="77777777" w:rsidR="00513B07" w:rsidRDefault="009A05B6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Built </w:t>
            </w:r>
            <w:r w:rsidR="00523D8C">
              <w:t>an Interactive Voice Response</w:t>
            </w:r>
            <w:r w:rsidR="00513B07">
              <w:t xml:space="preserve"> </w:t>
            </w:r>
            <w:r w:rsidR="00523D8C">
              <w:t>(IVR) service with C#, WCF and a host of proprietary telephony related components.</w:t>
            </w:r>
          </w:p>
          <w:p w14:paraId="701618F5" w14:textId="77777777" w:rsidR="00523D8C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>Ported a C++ Winsock client/COM project to C# and expanded the feature set to allow asynchronous operation for each of the few hundred or so API calls.</w:t>
            </w:r>
          </w:p>
          <w:p w14:paraId="1AC866D1" w14:textId="77777777" w:rsidR="00513B07" w:rsidRDefault="00523D8C" w:rsidP="00513B07">
            <w:pPr>
              <w:pStyle w:val="ListParagraph"/>
              <w:numPr>
                <w:ilvl w:val="0"/>
                <w:numId w:val="5"/>
              </w:numPr>
            </w:pPr>
            <w:r>
              <w:t xml:space="preserve">Maintenance programming on </w:t>
            </w:r>
            <w:r w:rsidR="00794EC2">
              <w:t>numerous and varied</w:t>
            </w:r>
            <w:r>
              <w:t xml:space="preserve"> VB6 applications.</w:t>
            </w:r>
          </w:p>
          <w:p w14:paraId="151D247D" w14:textId="77777777" w:rsidR="00523D8C" w:rsidRDefault="00523D8C" w:rsidP="00523D8C">
            <w:pPr>
              <w:pStyle w:val="ListParagraph"/>
              <w:numPr>
                <w:ilvl w:val="0"/>
                <w:numId w:val="5"/>
              </w:numPr>
            </w:pPr>
            <w:r>
              <w:t>Developed stored procedures, scripts, integration packages and deployment plans for SQL Server (2000 – 2008).</w:t>
            </w:r>
          </w:p>
          <w:p w14:paraId="1A0D8A9B" w14:textId="77777777" w:rsidR="00794EC2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a critical project to develop the company’s first in-house telephony service (C++) which allowed them to switch away from an old, buggy and proprietary telephony package. Co-wrote unit tests to test the new product during development.</w:t>
            </w:r>
          </w:p>
          <w:p w14:paraId="148B22D2" w14:textId="77777777" w:rsidR="00794EC2" w:rsidRPr="002A3410" w:rsidRDefault="00794EC2" w:rsidP="00794EC2">
            <w:pPr>
              <w:pStyle w:val="ListParagraph"/>
              <w:numPr>
                <w:ilvl w:val="0"/>
                <w:numId w:val="5"/>
              </w:numPr>
            </w:pPr>
            <w:r>
              <w:t>Managed many small projects and trained new developers.</w:t>
            </w:r>
            <w:r w:rsidR="006E6AFB">
              <w:br/>
            </w:r>
          </w:p>
        </w:tc>
      </w:tr>
      <w:tr w:rsidR="00F561DD" w14:paraId="159C2608" w14:textId="77777777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3F7F66EB" w14:textId="77777777" w:rsidR="00F561DD" w:rsidRPr="0070617C" w:rsidRDefault="008A01F2" w:rsidP="00F561DD">
            <w:pPr>
              <w:pStyle w:val="Heading1"/>
            </w:pPr>
            <w:r>
              <w:t>More E</w:t>
            </w:r>
            <w:r w:rsidR="007867BE">
              <w:t>xperience</w:t>
            </w:r>
          </w:p>
        </w:tc>
      </w:tr>
    </w:tbl>
    <w:p w14:paraId="226BC086" w14:textId="77777777" w:rsidR="00194C5C" w:rsidRDefault="00194C5C" w:rsidP="00915538"/>
    <w:p w14:paraId="1AC59053" w14:textId="77777777" w:rsidR="008A01F2" w:rsidRDefault="008A01F2" w:rsidP="00915538">
      <w:r>
        <w:t xml:space="preserve">I have a fairly long history of work in the field of computer </w:t>
      </w:r>
      <w:r w:rsidR="00E913C0">
        <w:t>technology and I have been programming computers since learning BASIC at a young age.</w:t>
      </w:r>
    </w:p>
    <w:p w14:paraId="283E8A1C" w14:textId="77777777" w:rsidR="008A01F2" w:rsidRDefault="008A01F2" w:rsidP="00915538"/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4588"/>
        <w:gridCol w:w="2251"/>
      </w:tblGrid>
      <w:tr w:rsidR="008A01F2" w14:paraId="2EDE4A7C" w14:textId="77777777" w:rsidTr="009C35AD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0245125E" w14:textId="77777777" w:rsidR="008A01F2" w:rsidRPr="0070617C" w:rsidRDefault="008A01F2" w:rsidP="009C35AD">
            <w:pPr>
              <w:pStyle w:val="Heading1"/>
            </w:pPr>
            <w:r>
              <w:t>Education</w:t>
            </w:r>
          </w:p>
        </w:tc>
      </w:tr>
      <w:tr w:rsidR="008A01F2" w14:paraId="4B253D57" w14:textId="77777777" w:rsidTr="009C35AD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0DC4294" w14:textId="77777777" w:rsidR="008A01F2" w:rsidRDefault="008A01F2" w:rsidP="009C35AD">
            <w:pPr>
              <w:pStyle w:val="BodyText1"/>
            </w:pPr>
            <w:r>
              <w:t>1988 – 1992</w:t>
            </w:r>
          </w:p>
          <w:p w14:paraId="3CF2F5D7" w14:textId="77777777" w:rsidR="008A01F2" w:rsidRDefault="008A01F2" w:rsidP="009C35AD">
            <w:pPr>
              <w:pStyle w:val="BodyText1"/>
            </w:pPr>
            <w:r>
              <w:t>1994 – 1996</w:t>
            </w:r>
          </w:p>
        </w:tc>
        <w:tc>
          <w:tcPr>
            <w:tcW w:w="4588" w:type="dxa"/>
            <w:tcBorders>
              <w:top w:val="single" w:sz="12" w:space="0" w:color="auto"/>
            </w:tcBorders>
          </w:tcPr>
          <w:p w14:paraId="4FCE1D49" w14:textId="77777777" w:rsidR="008A01F2" w:rsidRDefault="008A01F2" w:rsidP="009C35AD">
            <w:pPr>
              <w:pStyle w:val="BodyText"/>
            </w:pPr>
            <w:r>
              <w:t>Toms River High School North</w:t>
            </w:r>
          </w:p>
          <w:p w14:paraId="31464DBD" w14:textId="77777777" w:rsidR="008A01F2" w:rsidRDefault="008A01F2" w:rsidP="009C35AD">
            <w:pPr>
              <w:pStyle w:val="BodyText"/>
            </w:pPr>
            <w:r>
              <w:t>Ocean County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71212BCA" w14:textId="77777777" w:rsidR="008A01F2" w:rsidRDefault="008A01F2" w:rsidP="009C35AD">
            <w:pPr>
              <w:pStyle w:val="BodyText3"/>
            </w:pPr>
            <w:r>
              <w:t>Toms River, NJ</w:t>
            </w:r>
          </w:p>
          <w:p w14:paraId="2099E650" w14:textId="77777777" w:rsidR="008A01F2" w:rsidRDefault="008A01F2" w:rsidP="009C35AD">
            <w:pPr>
              <w:pStyle w:val="BodyText3"/>
            </w:pPr>
            <w:r>
              <w:t>Toms River, NJ</w:t>
            </w:r>
          </w:p>
        </w:tc>
      </w:tr>
    </w:tbl>
    <w:p w14:paraId="6EAF07DF" w14:textId="77777777" w:rsidR="008A01F2" w:rsidRDefault="008A01F2" w:rsidP="008A01F2"/>
    <w:p w14:paraId="4BCDEAF9" w14:textId="77777777" w:rsidR="008A01F2" w:rsidRPr="002D625E" w:rsidRDefault="008A01F2" w:rsidP="00915538"/>
    <w:sectPr w:rsidR="008A01F2" w:rsidRPr="002D625E" w:rsidSect="00AC5AE4">
      <w:headerReference w:type="default" r:id="rId9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2F88" w14:textId="77777777" w:rsidR="006041CC" w:rsidRDefault="006041CC">
      <w:r>
        <w:separator/>
      </w:r>
    </w:p>
  </w:endnote>
  <w:endnote w:type="continuationSeparator" w:id="0">
    <w:p w14:paraId="79DFFE0F" w14:textId="77777777" w:rsidR="006041CC" w:rsidRDefault="00604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5DC17" w14:textId="77777777" w:rsidR="006041CC" w:rsidRDefault="006041CC">
      <w:r>
        <w:separator/>
      </w:r>
    </w:p>
  </w:footnote>
  <w:footnote w:type="continuationSeparator" w:id="0">
    <w:p w14:paraId="15EE9A98" w14:textId="77777777" w:rsidR="006041CC" w:rsidRDefault="00604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04C05" w14:textId="77777777" w:rsidR="00873FB9" w:rsidRPr="00FB371B" w:rsidRDefault="00873FB9" w:rsidP="00873FB9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0FA"/>
    <w:multiLevelType w:val="hybridMultilevel"/>
    <w:tmpl w:val="962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CE7"/>
    <w:multiLevelType w:val="hybridMultilevel"/>
    <w:tmpl w:val="51DA67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883"/>
    <w:multiLevelType w:val="hybridMultilevel"/>
    <w:tmpl w:val="6AC8F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45F3D"/>
    <w:multiLevelType w:val="hybridMultilevel"/>
    <w:tmpl w:val="CE9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22253"/>
    <w:multiLevelType w:val="hybridMultilevel"/>
    <w:tmpl w:val="B66A9D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35FFA"/>
    <w:multiLevelType w:val="hybridMultilevel"/>
    <w:tmpl w:val="9B128C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03E98"/>
    <w:multiLevelType w:val="hybridMultilevel"/>
    <w:tmpl w:val="E9921C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B7962"/>
    <w:multiLevelType w:val="hybridMultilevel"/>
    <w:tmpl w:val="E6F84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76C06AD9"/>
    <w:multiLevelType w:val="hybridMultilevel"/>
    <w:tmpl w:val="C29C956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E53592"/>
    <w:multiLevelType w:val="hybridMultilevel"/>
    <w:tmpl w:val="D45C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4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E5"/>
    <w:rsid w:val="00013A14"/>
    <w:rsid w:val="0003202E"/>
    <w:rsid w:val="000572AF"/>
    <w:rsid w:val="000B7393"/>
    <w:rsid w:val="000C0332"/>
    <w:rsid w:val="000F5D8E"/>
    <w:rsid w:val="001014A0"/>
    <w:rsid w:val="00103B52"/>
    <w:rsid w:val="0010476C"/>
    <w:rsid w:val="001101C7"/>
    <w:rsid w:val="001560BB"/>
    <w:rsid w:val="001560BF"/>
    <w:rsid w:val="00161BE3"/>
    <w:rsid w:val="00167293"/>
    <w:rsid w:val="00194C5C"/>
    <w:rsid w:val="0019644D"/>
    <w:rsid w:val="001C2820"/>
    <w:rsid w:val="001E4F90"/>
    <w:rsid w:val="001E6339"/>
    <w:rsid w:val="001F68A7"/>
    <w:rsid w:val="002802E5"/>
    <w:rsid w:val="002A3410"/>
    <w:rsid w:val="002D625E"/>
    <w:rsid w:val="003379BD"/>
    <w:rsid w:val="00351BCB"/>
    <w:rsid w:val="0036428A"/>
    <w:rsid w:val="00365AEA"/>
    <w:rsid w:val="0037263E"/>
    <w:rsid w:val="003757D8"/>
    <w:rsid w:val="00381B36"/>
    <w:rsid w:val="003D202D"/>
    <w:rsid w:val="003E2F65"/>
    <w:rsid w:val="00422443"/>
    <w:rsid w:val="00430460"/>
    <w:rsid w:val="004467E5"/>
    <w:rsid w:val="004652C2"/>
    <w:rsid w:val="004F0756"/>
    <w:rsid w:val="00502C4D"/>
    <w:rsid w:val="00506919"/>
    <w:rsid w:val="00513B07"/>
    <w:rsid w:val="005226AA"/>
    <w:rsid w:val="00523D8C"/>
    <w:rsid w:val="00536728"/>
    <w:rsid w:val="005420F4"/>
    <w:rsid w:val="0054443E"/>
    <w:rsid w:val="00563E5A"/>
    <w:rsid w:val="00564047"/>
    <w:rsid w:val="0059660D"/>
    <w:rsid w:val="005A5F5A"/>
    <w:rsid w:val="005C56B1"/>
    <w:rsid w:val="006038F8"/>
    <w:rsid w:val="006041CC"/>
    <w:rsid w:val="00624AF8"/>
    <w:rsid w:val="0065061E"/>
    <w:rsid w:val="006756B4"/>
    <w:rsid w:val="006A05A9"/>
    <w:rsid w:val="006A52DF"/>
    <w:rsid w:val="006C09FD"/>
    <w:rsid w:val="006E5595"/>
    <w:rsid w:val="006E6AFB"/>
    <w:rsid w:val="00726D8B"/>
    <w:rsid w:val="00727993"/>
    <w:rsid w:val="00763259"/>
    <w:rsid w:val="00765B7F"/>
    <w:rsid w:val="0077086F"/>
    <w:rsid w:val="007867BE"/>
    <w:rsid w:val="00794EC2"/>
    <w:rsid w:val="007A4EFA"/>
    <w:rsid w:val="007C7E9E"/>
    <w:rsid w:val="007D617D"/>
    <w:rsid w:val="00844C90"/>
    <w:rsid w:val="00873FB9"/>
    <w:rsid w:val="0089074E"/>
    <w:rsid w:val="008A01F2"/>
    <w:rsid w:val="008A35CB"/>
    <w:rsid w:val="008D495F"/>
    <w:rsid w:val="008E2FD9"/>
    <w:rsid w:val="00906A1A"/>
    <w:rsid w:val="00915538"/>
    <w:rsid w:val="0091593B"/>
    <w:rsid w:val="00917AB2"/>
    <w:rsid w:val="00920FDA"/>
    <w:rsid w:val="0096293F"/>
    <w:rsid w:val="009651AF"/>
    <w:rsid w:val="00971E9D"/>
    <w:rsid w:val="009A05B6"/>
    <w:rsid w:val="00A06BEB"/>
    <w:rsid w:val="00A20ACE"/>
    <w:rsid w:val="00A22C1D"/>
    <w:rsid w:val="00A274F2"/>
    <w:rsid w:val="00A43F4E"/>
    <w:rsid w:val="00A573E9"/>
    <w:rsid w:val="00A66E05"/>
    <w:rsid w:val="00A728F9"/>
    <w:rsid w:val="00A7670A"/>
    <w:rsid w:val="00AA47AE"/>
    <w:rsid w:val="00AB451F"/>
    <w:rsid w:val="00AC5AE4"/>
    <w:rsid w:val="00AD63E4"/>
    <w:rsid w:val="00AE374C"/>
    <w:rsid w:val="00B20DA2"/>
    <w:rsid w:val="00B224C8"/>
    <w:rsid w:val="00B5218C"/>
    <w:rsid w:val="00B64B21"/>
    <w:rsid w:val="00B67166"/>
    <w:rsid w:val="00B83D28"/>
    <w:rsid w:val="00BB2FAB"/>
    <w:rsid w:val="00BD2367"/>
    <w:rsid w:val="00C01090"/>
    <w:rsid w:val="00C125A8"/>
    <w:rsid w:val="00C15288"/>
    <w:rsid w:val="00C33C3C"/>
    <w:rsid w:val="00C5369F"/>
    <w:rsid w:val="00C628F7"/>
    <w:rsid w:val="00C8736B"/>
    <w:rsid w:val="00CC3E19"/>
    <w:rsid w:val="00CC4276"/>
    <w:rsid w:val="00D0325B"/>
    <w:rsid w:val="00D12EE5"/>
    <w:rsid w:val="00D237F6"/>
    <w:rsid w:val="00D43291"/>
    <w:rsid w:val="00D467AD"/>
    <w:rsid w:val="00D62111"/>
    <w:rsid w:val="00D73271"/>
    <w:rsid w:val="00DC566F"/>
    <w:rsid w:val="00DD5335"/>
    <w:rsid w:val="00DE1007"/>
    <w:rsid w:val="00DF0FD8"/>
    <w:rsid w:val="00E35CB4"/>
    <w:rsid w:val="00E411D1"/>
    <w:rsid w:val="00E549D3"/>
    <w:rsid w:val="00E602A5"/>
    <w:rsid w:val="00E913C0"/>
    <w:rsid w:val="00EA0B91"/>
    <w:rsid w:val="00EF277A"/>
    <w:rsid w:val="00F20923"/>
    <w:rsid w:val="00F24C2E"/>
    <w:rsid w:val="00F561DD"/>
    <w:rsid w:val="00F567D0"/>
    <w:rsid w:val="00F61678"/>
    <w:rsid w:val="00F767E9"/>
    <w:rsid w:val="00F95D8A"/>
    <w:rsid w:val="00FB371B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0228E"/>
  <w15:docId w15:val="{83104A77-BB0C-464A-9237-50A34C1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1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yne\AppData\Roaming\Microsoft\Templates\TP0300036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40914-6E66-4A11-9B8F-020463F18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BA368-4679-4073-8EB2-28E4E747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TP030003611.dotx</Template>
  <TotalTime>193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Bloss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D. Bloss</dc:creator>
  <cp:lastModifiedBy>Wayne Bloss</cp:lastModifiedBy>
  <cp:revision>39</cp:revision>
  <cp:lastPrinted>2002-06-26T19:17:00Z</cp:lastPrinted>
  <dcterms:created xsi:type="dcterms:W3CDTF">2014-03-31T21:21:00Z</dcterms:created>
  <dcterms:modified xsi:type="dcterms:W3CDTF">2018-04-11T15:24:00Z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TC300036119990</vt:lpwstr>
  </property>
</Properties>
</file>